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968F1" w14:textId="5B942776" w:rsidR="00C6554A" w:rsidRPr="008B5277" w:rsidRDefault="00BD20F2"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543E1A13" wp14:editId="2FE3D4C4">
            <wp:extent cx="5602348"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9095" cy="3477464"/>
                    </a:xfrm>
                    <a:prstGeom prst="rect">
                      <a:avLst/>
                    </a:prstGeom>
                    <a:noFill/>
                    <a:ln>
                      <a:noFill/>
                    </a:ln>
                  </pic:spPr>
                </pic:pic>
              </a:graphicData>
            </a:graphic>
          </wp:inline>
        </w:drawing>
      </w:r>
    </w:p>
    <w:bookmarkEnd w:id="0"/>
    <w:bookmarkEnd w:id="1"/>
    <w:bookmarkEnd w:id="2"/>
    <w:bookmarkEnd w:id="3"/>
    <w:bookmarkEnd w:id="4"/>
    <w:p w14:paraId="2AAB95F5" w14:textId="5BA3BA35" w:rsidR="00C6554A" w:rsidRDefault="00BD20F2" w:rsidP="00C6554A">
      <w:pPr>
        <w:pStyle w:val="Title"/>
      </w:pPr>
      <w:r>
        <w:t>What’s the Weather Like?</w:t>
      </w:r>
    </w:p>
    <w:p w14:paraId="13A49885" w14:textId="30357D76" w:rsidR="00C6554A" w:rsidRPr="00D5413C" w:rsidRDefault="00BD20F2" w:rsidP="00C6554A">
      <w:pPr>
        <w:pStyle w:val="Subtitle"/>
      </w:pPr>
      <w:r>
        <w:t>Python APi homework</w:t>
      </w:r>
    </w:p>
    <w:p w14:paraId="2C7BE8DB" w14:textId="12F6DC7E" w:rsidR="00C6554A" w:rsidRDefault="00BD20F2" w:rsidP="00C6554A">
      <w:pPr>
        <w:pStyle w:val="ContactInfo"/>
      </w:pPr>
      <w:r>
        <w:t>Jeffrey Kim</w:t>
      </w:r>
      <w:r w:rsidR="00C6554A">
        <w:t xml:space="preserve"> | </w:t>
      </w:r>
      <w:r>
        <w:t>Rutgers Data Science Bootcamp</w:t>
      </w:r>
      <w:r w:rsidR="00C6554A">
        <w:t xml:space="preserve"> |</w:t>
      </w:r>
      <w:r w:rsidR="00C6554A" w:rsidRPr="00D5413C">
        <w:t xml:space="preserve"> </w:t>
      </w:r>
      <w:r>
        <w:t>12/01/2019</w:t>
      </w:r>
      <w:r w:rsidR="00C6554A">
        <w:br w:type="page"/>
      </w:r>
    </w:p>
    <w:p w14:paraId="28A0D86D" w14:textId="1F7BD8F0" w:rsidR="00C6554A" w:rsidRPr="00486B60" w:rsidRDefault="00BD20F2" w:rsidP="00C6554A">
      <w:pPr>
        <w:pStyle w:val="Heading1"/>
        <w:rPr>
          <w:rFonts w:ascii="Times New Roman" w:hAnsi="Times New Roman" w:cs="Times New Roman"/>
          <w:color w:val="auto"/>
          <w:sz w:val="24"/>
          <w:szCs w:val="24"/>
        </w:rPr>
      </w:pPr>
      <w:r w:rsidRPr="00486B60">
        <w:rPr>
          <w:rFonts w:ascii="Times New Roman" w:hAnsi="Times New Roman" w:cs="Times New Roman"/>
          <w:color w:val="auto"/>
          <w:sz w:val="24"/>
          <w:szCs w:val="24"/>
        </w:rPr>
        <w:lastRenderedPageBreak/>
        <w:t>Highest Temperature</w:t>
      </w:r>
    </w:p>
    <w:p w14:paraId="32A21C1E" w14:textId="0A543417" w:rsidR="00C6554A" w:rsidRPr="00486B60" w:rsidRDefault="00020F7A" w:rsidP="0058468F">
      <w:pPr>
        <w:pStyle w:val="ListBullet"/>
        <w:numPr>
          <w:ilvl w:val="0"/>
          <w:numId w:val="0"/>
        </w:numPr>
        <w:ind w:left="720" w:hanging="360"/>
        <w:jc w:val="center"/>
        <w:rPr>
          <w:rFonts w:ascii="Times New Roman" w:hAnsi="Times New Roman" w:cs="Times New Roman"/>
        </w:rPr>
      </w:pPr>
      <w:r>
        <w:rPr>
          <w:noProof/>
        </w:rPr>
        <w:drawing>
          <wp:inline distT="0" distB="0" distL="0" distR="0" wp14:anchorId="6C519EBE" wp14:editId="243A0FEB">
            <wp:extent cx="4867275" cy="3244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3244850"/>
                    </a:xfrm>
                    <a:prstGeom prst="rect">
                      <a:avLst/>
                    </a:prstGeom>
                    <a:noFill/>
                    <a:ln>
                      <a:noFill/>
                    </a:ln>
                  </pic:spPr>
                </pic:pic>
              </a:graphicData>
            </a:graphic>
          </wp:inline>
        </w:drawing>
      </w:r>
    </w:p>
    <w:p w14:paraId="101D75C1" w14:textId="2D4FF12F" w:rsidR="00C6554A" w:rsidRPr="00486B60" w:rsidRDefault="00BD20F2" w:rsidP="00486B60">
      <w:pPr>
        <w:pStyle w:val="ListBullet"/>
        <w:numPr>
          <w:ilvl w:val="0"/>
          <w:numId w:val="0"/>
        </w:numPr>
        <w:ind w:firstLine="360"/>
        <w:rPr>
          <w:rFonts w:ascii="Times New Roman" w:hAnsi="Times New Roman" w:cs="Times New Roman"/>
          <w:sz w:val="20"/>
          <w:szCs w:val="20"/>
        </w:rPr>
      </w:pPr>
      <w:r w:rsidRPr="00486B60">
        <w:rPr>
          <w:rFonts w:ascii="Times New Roman" w:hAnsi="Times New Roman" w:cs="Times New Roman"/>
          <w:sz w:val="20"/>
          <w:szCs w:val="20"/>
        </w:rPr>
        <w:t xml:space="preserve">From our research, it can be determined that the latitude range from -40 to 0 </w:t>
      </w:r>
      <w:r w:rsidR="0058468F" w:rsidRPr="00486B60">
        <w:rPr>
          <w:rFonts w:ascii="Times New Roman" w:hAnsi="Times New Roman" w:cs="Times New Roman"/>
          <w:sz w:val="20"/>
          <w:szCs w:val="20"/>
        </w:rPr>
        <w:t xml:space="preserve">has yielded the highest temperatures from our dataset as of 12/01/2019.  Although it was previously assumed that the temperatures would be the highest closer to the equator but the current tilt of the earth at this moment can explain why the temperatures reached the highest closest to the latitude 20 degrees of the Southern Hemisphere.   </w:t>
      </w:r>
    </w:p>
    <w:p w14:paraId="080DFF39" w14:textId="053A6C0D" w:rsidR="00486B60" w:rsidRPr="00486B60" w:rsidRDefault="00486B60" w:rsidP="00486B60">
      <w:pPr>
        <w:rPr>
          <w:rFonts w:ascii="Times New Roman" w:hAnsi="Times New Roman" w:cs="Times New Roman"/>
        </w:rPr>
      </w:pPr>
      <w:r w:rsidRPr="00486B60">
        <w:rPr>
          <w:rFonts w:ascii="Times New Roman" w:hAnsi="Times New Roman" w:cs="Times New Roman"/>
        </w:rPr>
        <w:t>Humidity</w:t>
      </w:r>
    </w:p>
    <w:p w14:paraId="5B019422" w14:textId="5B3B5B33" w:rsidR="002C74C0" w:rsidRPr="00486B60" w:rsidRDefault="00020F7A" w:rsidP="0058468F">
      <w:pPr>
        <w:jc w:val="center"/>
        <w:rPr>
          <w:rFonts w:ascii="Times New Roman" w:hAnsi="Times New Roman" w:cs="Times New Roman"/>
        </w:rPr>
      </w:pPr>
      <w:r>
        <w:rPr>
          <w:noProof/>
        </w:rPr>
        <w:drawing>
          <wp:inline distT="0" distB="0" distL="0" distR="0" wp14:anchorId="616337BB" wp14:editId="03F19C5D">
            <wp:extent cx="422910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741" cy="2819827"/>
                    </a:xfrm>
                    <a:prstGeom prst="rect">
                      <a:avLst/>
                    </a:prstGeom>
                    <a:noFill/>
                    <a:ln>
                      <a:noFill/>
                    </a:ln>
                  </pic:spPr>
                </pic:pic>
              </a:graphicData>
            </a:graphic>
          </wp:inline>
        </w:drawing>
      </w:r>
    </w:p>
    <w:p w14:paraId="6A159F83" w14:textId="6D127B29" w:rsidR="0058468F" w:rsidRDefault="0058468F" w:rsidP="00486B60">
      <w:pPr>
        <w:ind w:firstLine="720"/>
        <w:rPr>
          <w:rFonts w:ascii="Times New Roman" w:hAnsi="Times New Roman" w:cs="Times New Roman"/>
          <w:sz w:val="20"/>
          <w:szCs w:val="20"/>
        </w:rPr>
      </w:pPr>
      <w:r w:rsidRPr="00486B60">
        <w:rPr>
          <w:rFonts w:ascii="Times New Roman" w:hAnsi="Times New Roman" w:cs="Times New Roman"/>
          <w:sz w:val="20"/>
          <w:szCs w:val="20"/>
        </w:rPr>
        <w:lastRenderedPageBreak/>
        <w:t xml:space="preserve">The humidity rate is the highest at the latitude of </w:t>
      </w:r>
      <w:r w:rsidR="00020F7A">
        <w:rPr>
          <w:rFonts w:ascii="Times New Roman" w:hAnsi="Times New Roman" w:cs="Times New Roman"/>
          <w:sz w:val="20"/>
          <w:szCs w:val="20"/>
        </w:rPr>
        <w:t>55</w:t>
      </w:r>
      <w:r w:rsidR="00486B60" w:rsidRPr="00486B60">
        <w:rPr>
          <w:rFonts w:ascii="Times New Roman" w:hAnsi="Times New Roman" w:cs="Times New Roman"/>
          <w:sz w:val="20"/>
          <w:szCs w:val="20"/>
        </w:rPr>
        <w:t xml:space="preserve"> to 70 degrees of the Northern Hemisphere. </w:t>
      </w:r>
      <w:r w:rsidR="00E4147A">
        <w:rPr>
          <w:rFonts w:ascii="Times New Roman" w:hAnsi="Times New Roman" w:cs="Times New Roman"/>
          <w:sz w:val="20"/>
          <w:szCs w:val="20"/>
        </w:rPr>
        <w:t xml:space="preserve">The humidity tends to be higher at this time of the year.  </w:t>
      </w:r>
      <w:r w:rsidR="00486B60">
        <w:rPr>
          <w:rFonts w:ascii="Times New Roman" w:hAnsi="Times New Roman" w:cs="Times New Roman"/>
          <w:sz w:val="20"/>
          <w:szCs w:val="20"/>
        </w:rPr>
        <w:t xml:space="preserve"> </w:t>
      </w:r>
      <w:r w:rsidR="00E4147A">
        <w:rPr>
          <w:rFonts w:ascii="Times New Roman" w:hAnsi="Times New Roman" w:cs="Times New Roman"/>
          <w:sz w:val="20"/>
          <w:szCs w:val="20"/>
        </w:rPr>
        <w:t xml:space="preserve">Contrary to the humidity, the windspeed tends to be lower at this time of year as shown by the graph below. </w:t>
      </w:r>
    </w:p>
    <w:p w14:paraId="4764F186" w14:textId="7066DFAF" w:rsidR="00020F7A" w:rsidRPr="00486B60" w:rsidRDefault="00E4147A" w:rsidP="00E4147A">
      <w:pPr>
        <w:ind w:firstLine="720"/>
        <w:rPr>
          <w:rFonts w:ascii="Times New Roman" w:hAnsi="Times New Roman" w:cs="Times New Roman"/>
          <w:sz w:val="20"/>
          <w:szCs w:val="20"/>
        </w:rPr>
      </w:pPr>
      <w:r>
        <w:rPr>
          <w:noProof/>
        </w:rPr>
        <w:drawing>
          <wp:inline distT="0" distB="0" distL="0" distR="0" wp14:anchorId="51D8220E" wp14:editId="501571CB">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bookmarkStart w:id="5" w:name="_GoBack"/>
      <w:bookmarkEnd w:id="5"/>
    </w:p>
    <w:sectPr w:rsidR="00020F7A" w:rsidRPr="00486B60">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4FC2F" w14:textId="77777777" w:rsidR="00FA58F9" w:rsidRDefault="00FA58F9" w:rsidP="00C6554A">
      <w:pPr>
        <w:spacing w:before="0" w:after="0" w:line="240" w:lineRule="auto"/>
      </w:pPr>
      <w:r>
        <w:separator/>
      </w:r>
    </w:p>
  </w:endnote>
  <w:endnote w:type="continuationSeparator" w:id="0">
    <w:p w14:paraId="4CDFBC10" w14:textId="77777777" w:rsidR="00FA58F9" w:rsidRDefault="00FA58F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69FA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7DFA7" w14:textId="77777777" w:rsidR="00FA58F9" w:rsidRDefault="00FA58F9" w:rsidP="00C6554A">
      <w:pPr>
        <w:spacing w:before="0" w:after="0" w:line="240" w:lineRule="auto"/>
      </w:pPr>
      <w:r>
        <w:separator/>
      </w:r>
    </w:p>
  </w:footnote>
  <w:footnote w:type="continuationSeparator" w:id="0">
    <w:p w14:paraId="000F9627" w14:textId="77777777" w:rsidR="00FA58F9" w:rsidRDefault="00FA58F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F2"/>
    <w:rsid w:val="00020F7A"/>
    <w:rsid w:val="002554CD"/>
    <w:rsid w:val="00293B83"/>
    <w:rsid w:val="002B4294"/>
    <w:rsid w:val="00333D0D"/>
    <w:rsid w:val="00486B60"/>
    <w:rsid w:val="004C049F"/>
    <w:rsid w:val="005000E2"/>
    <w:rsid w:val="0058468F"/>
    <w:rsid w:val="00632133"/>
    <w:rsid w:val="006A3CE7"/>
    <w:rsid w:val="00BD20F2"/>
    <w:rsid w:val="00C6554A"/>
    <w:rsid w:val="00E4147A"/>
    <w:rsid w:val="00ED7C44"/>
    <w:rsid w:val="00F737E3"/>
    <w:rsid w:val="00FA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9D3DA"/>
  <w15:chartTrackingRefBased/>
  <w15:docId w15:val="{95589717-D5BD-42A1-AD95-5AAEF23D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121</TotalTime>
  <Pages>3</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jeff kim</cp:lastModifiedBy>
  <cp:revision>2</cp:revision>
  <dcterms:created xsi:type="dcterms:W3CDTF">2019-12-02T02:08:00Z</dcterms:created>
  <dcterms:modified xsi:type="dcterms:W3CDTF">2019-12-03T02:26:00Z</dcterms:modified>
</cp:coreProperties>
</file>